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B3527" w14:textId="77777777" w:rsidR="00A10484" w:rsidRPr="006C1EEC" w:rsidRDefault="00C460C1" w:rsidP="006C1EEC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 Tutorials </w:t>
      </w:r>
      <w:r w:rsidR="00281A74" w:rsidRPr="006C1EEC">
        <w:rPr>
          <w:rFonts w:ascii="Times New Roman" w:hAnsi="Times New Roman" w:cs="Times New Roman"/>
          <w:b/>
          <w:sz w:val="32"/>
          <w:szCs w:val="32"/>
        </w:rPr>
        <w:t>Project Plan</w:t>
      </w:r>
      <w:r>
        <w:rPr>
          <w:rFonts w:ascii="Times New Roman" w:hAnsi="Times New Roman" w:cs="Times New Roman"/>
          <w:b/>
          <w:sz w:val="32"/>
          <w:szCs w:val="32"/>
        </w:rPr>
        <w:t xml:space="preserve"> Timeline</w:t>
      </w:r>
    </w:p>
    <w:p w14:paraId="1F42E48C" w14:textId="77777777" w:rsidR="00927F24" w:rsidRDefault="00927F24" w:rsidP="006C1EEC">
      <w:pPr>
        <w:pStyle w:val="Title"/>
        <w:jc w:val="center"/>
        <w:rPr>
          <w:rFonts w:ascii="Times New Roman" w:hAnsi="Times New Roman" w:cs="Times New Roman"/>
          <w:sz w:val="22"/>
          <w:szCs w:val="22"/>
        </w:rPr>
      </w:pPr>
    </w:p>
    <w:p w14:paraId="64469E5B" w14:textId="77777777" w:rsidR="006C1EEC" w:rsidRPr="006C1EEC" w:rsidRDefault="006C1EEC" w:rsidP="006C1EEC">
      <w:pPr>
        <w:pStyle w:val="Title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C1EEC">
        <w:rPr>
          <w:rFonts w:ascii="Times New Roman" w:hAnsi="Times New Roman" w:cs="Times New Roman"/>
          <w:b/>
          <w:sz w:val="22"/>
          <w:szCs w:val="22"/>
        </w:rPr>
        <w:t xml:space="preserve">Author: </w:t>
      </w:r>
    </w:p>
    <w:p w14:paraId="0435FE8D" w14:textId="77777777" w:rsidR="006C1EEC" w:rsidRDefault="00C460C1" w:rsidP="006C1EEC">
      <w:pPr>
        <w:pStyle w:val="Title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Tessa McDonnel</w:t>
      </w:r>
    </w:p>
    <w:p w14:paraId="26731382" w14:textId="77777777" w:rsidR="006C1EEC" w:rsidRDefault="006C1EEC" w:rsidP="006C1EEC">
      <w:pPr>
        <w:pStyle w:val="Title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27C0231E" w14:textId="77777777" w:rsidR="00313A99" w:rsidRDefault="00313A99" w:rsidP="006C1EEC">
      <w:pPr>
        <w:pStyle w:val="Title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10FF4EB" w14:textId="77777777" w:rsidR="006C1EEC" w:rsidRPr="006C1EEC" w:rsidRDefault="006C1EEC" w:rsidP="00313A99">
      <w:pPr>
        <w:pStyle w:val="Title"/>
        <w:spacing w:after="240"/>
        <w:rPr>
          <w:rFonts w:ascii="Times New Roman" w:hAnsi="Times New Roman" w:cs="Times New Roman"/>
          <w:b/>
          <w:sz w:val="22"/>
          <w:szCs w:val="22"/>
        </w:rPr>
      </w:pPr>
      <w:r w:rsidRPr="006C1EEC">
        <w:rPr>
          <w:rFonts w:ascii="Times New Roman" w:hAnsi="Times New Roman" w:cs="Times New Roman"/>
          <w:b/>
          <w:sz w:val="22"/>
          <w:szCs w:val="22"/>
        </w:rPr>
        <w:t>Revision History: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82"/>
        <w:gridCol w:w="663"/>
        <w:gridCol w:w="8005"/>
      </w:tblGrid>
      <w:tr w:rsidR="00935A6F" w14:paraId="4DF904E6" w14:textId="77777777" w:rsidTr="00935A6F">
        <w:trPr>
          <w:trHeight w:val="296"/>
        </w:trPr>
        <w:tc>
          <w:tcPr>
            <w:tcW w:w="682" w:type="dxa"/>
            <w:vAlign w:val="center"/>
          </w:tcPr>
          <w:p w14:paraId="2C3385A2" w14:textId="77777777" w:rsidR="00935A6F" w:rsidRPr="00D420D1" w:rsidRDefault="00935A6F" w:rsidP="006C1EE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20D1">
              <w:rPr>
                <w:rFonts w:ascii="Times New Roman" w:hAnsi="Times New Roman" w:cs="Times New Roman"/>
                <w:b/>
                <w:sz w:val="18"/>
                <w:szCs w:val="18"/>
              </w:rPr>
              <w:t>Date:</w:t>
            </w:r>
          </w:p>
        </w:tc>
        <w:tc>
          <w:tcPr>
            <w:tcW w:w="663" w:type="dxa"/>
            <w:vAlign w:val="center"/>
          </w:tcPr>
          <w:p w14:paraId="4F9A5C69" w14:textId="77777777" w:rsidR="00935A6F" w:rsidRPr="00D420D1" w:rsidRDefault="00935A6F" w:rsidP="006C1EE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Rev #</w:t>
            </w:r>
          </w:p>
        </w:tc>
        <w:tc>
          <w:tcPr>
            <w:tcW w:w="8005" w:type="dxa"/>
            <w:vAlign w:val="center"/>
          </w:tcPr>
          <w:p w14:paraId="6FD809B3" w14:textId="77777777" w:rsidR="00935A6F" w:rsidRPr="00D420D1" w:rsidRDefault="00935A6F" w:rsidP="006C1EE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420D1">
              <w:rPr>
                <w:rFonts w:ascii="Times New Roman" w:hAnsi="Times New Roman" w:cs="Times New Roman"/>
                <w:b/>
                <w:sz w:val="18"/>
                <w:szCs w:val="18"/>
              </w:rPr>
              <w:t>Revised Content:</w:t>
            </w:r>
          </w:p>
        </w:tc>
      </w:tr>
      <w:tr w:rsidR="00935A6F" w14:paraId="038416DF" w14:textId="77777777" w:rsidTr="00935A6F">
        <w:trPr>
          <w:trHeight w:val="344"/>
        </w:trPr>
        <w:tc>
          <w:tcPr>
            <w:tcW w:w="682" w:type="dxa"/>
            <w:vAlign w:val="center"/>
          </w:tcPr>
          <w:p w14:paraId="653DC28B" w14:textId="77777777" w:rsidR="00935A6F" w:rsidRPr="00D420D1" w:rsidRDefault="00935A6F" w:rsidP="00B22C7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14:paraId="0D5D4A48" w14:textId="77777777" w:rsidR="00935A6F" w:rsidRDefault="00935A6F" w:rsidP="006C1EE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5" w:type="dxa"/>
          </w:tcPr>
          <w:p w14:paraId="4EF76254" w14:textId="77777777" w:rsidR="00935A6F" w:rsidRPr="00D420D1" w:rsidRDefault="00935A6F" w:rsidP="00C460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D6E2121" w14:textId="77777777" w:rsidR="00C460C1" w:rsidRDefault="00C460C1" w:rsidP="00D420D1">
      <w:pPr>
        <w:pStyle w:val="Title"/>
        <w:spacing w:after="240"/>
        <w:rPr>
          <w:rFonts w:ascii="Times New Roman" w:hAnsi="Times New Roman" w:cs="Times New Roman"/>
          <w:b/>
          <w:sz w:val="22"/>
          <w:szCs w:val="22"/>
        </w:rPr>
      </w:pPr>
    </w:p>
    <w:p w14:paraId="04F9F111" w14:textId="77777777" w:rsidR="00D420D1" w:rsidRDefault="00C460C1" w:rsidP="00D420D1">
      <w:pPr>
        <w:pStyle w:val="Title"/>
        <w:spacing w:after="24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Specific Aims</w:t>
      </w:r>
      <w:r w:rsidR="00D420D1" w:rsidRPr="006C1EEC">
        <w:rPr>
          <w:rFonts w:ascii="Times New Roman" w:hAnsi="Times New Roman" w:cs="Times New Roman"/>
          <w:b/>
          <w:sz w:val="22"/>
          <w:szCs w:val="22"/>
        </w:rPr>
        <w:t>: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980"/>
        <w:gridCol w:w="900"/>
        <w:gridCol w:w="900"/>
        <w:gridCol w:w="900"/>
        <w:gridCol w:w="957"/>
        <w:gridCol w:w="1157"/>
        <w:gridCol w:w="1539"/>
        <w:gridCol w:w="1567"/>
      </w:tblGrid>
      <w:tr w:rsidR="00D420D1" w:rsidRPr="006C1EEC" w14:paraId="4F697484" w14:textId="77777777" w:rsidTr="007920C5">
        <w:trPr>
          <w:trHeight w:val="271"/>
        </w:trPr>
        <w:tc>
          <w:tcPr>
            <w:tcW w:w="1980" w:type="dxa"/>
          </w:tcPr>
          <w:p w14:paraId="03A1D93E" w14:textId="77777777" w:rsidR="00D420D1" w:rsidRPr="006C1EEC" w:rsidRDefault="00D420D1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InvTable" w:colFirst="1" w:colLast="7"/>
            <w:r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</w:tc>
        <w:tc>
          <w:tcPr>
            <w:tcW w:w="900" w:type="dxa"/>
          </w:tcPr>
          <w:p w14:paraId="7317DE9C" w14:textId="77777777" w:rsidR="00D420D1" w:rsidRPr="006C1EEC" w:rsidRDefault="00D420D1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1EEC">
              <w:rPr>
                <w:rFonts w:ascii="Times New Roman" w:hAnsi="Times New Roman" w:cs="Times New Roman"/>
                <w:sz w:val="18"/>
                <w:szCs w:val="18"/>
              </w:rPr>
              <w:t>Expected Duration</w:t>
            </w:r>
          </w:p>
        </w:tc>
        <w:tc>
          <w:tcPr>
            <w:tcW w:w="900" w:type="dxa"/>
          </w:tcPr>
          <w:p w14:paraId="75C404A0" w14:textId="77777777" w:rsidR="00D420D1" w:rsidRPr="006C1EEC" w:rsidRDefault="00D420D1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1EEC">
              <w:rPr>
                <w:rFonts w:ascii="Times New Roman" w:hAnsi="Times New Roman" w:cs="Times New Roman"/>
                <w:sz w:val="18"/>
                <w:szCs w:val="18"/>
              </w:rPr>
              <w:t>Best Duration</w:t>
            </w:r>
          </w:p>
        </w:tc>
        <w:tc>
          <w:tcPr>
            <w:tcW w:w="900" w:type="dxa"/>
          </w:tcPr>
          <w:p w14:paraId="7BF25500" w14:textId="77777777" w:rsidR="00D420D1" w:rsidRPr="006C1EEC" w:rsidRDefault="00D420D1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1EEC">
              <w:rPr>
                <w:rFonts w:ascii="Times New Roman" w:hAnsi="Times New Roman" w:cs="Times New Roman"/>
                <w:sz w:val="18"/>
                <w:szCs w:val="18"/>
              </w:rPr>
              <w:t>Worst Duration</w:t>
            </w:r>
          </w:p>
        </w:tc>
        <w:tc>
          <w:tcPr>
            <w:tcW w:w="957" w:type="dxa"/>
          </w:tcPr>
          <w:p w14:paraId="1AB3C9FA" w14:textId="77777777" w:rsidR="00D420D1" w:rsidRPr="006C1EEC" w:rsidRDefault="00D420D1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Expected </w:t>
            </w:r>
            <w:r w:rsidRPr="006C1EEC">
              <w:rPr>
                <w:rFonts w:ascii="Times New Roman" w:hAnsi="Times New Roman" w:cs="Times New Roman"/>
                <w:sz w:val="18"/>
                <w:szCs w:val="18"/>
              </w:rPr>
              <w:t>Start Date</w:t>
            </w:r>
          </w:p>
        </w:tc>
        <w:tc>
          <w:tcPr>
            <w:tcW w:w="1157" w:type="dxa"/>
          </w:tcPr>
          <w:p w14:paraId="7E5841BA" w14:textId="77777777" w:rsidR="00D420D1" w:rsidRDefault="00D420D1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Actual Start </w:t>
            </w:r>
          </w:p>
          <w:p w14:paraId="1ADE6878" w14:textId="77777777" w:rsidR="00D420D1" w:rsidRDefault="00D420D1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</w:p>
        </w:tc>
        <w:tc>
          <w:tcPr>
            <w:tcW w:w="1539" w:type="dxa"/>
          </w:tcPr>
          <w:p w14:paraId="615A8CA6" w14:textId="77777777" w:rsidR="00D420D1" w:rsidRPr="006C1EEC" w:rsidRDefault="00D420D1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Expected Completion</w:t>
            </w:r>
            <w:r w:rsidRPr="006C1EEC">
              <w:rPr>
                <w:rFonts w:ascii="Times New Roman" w:hAnsi="Times New Roman" w:cs="Times New Roman"/>
                <w:sz w:val="18"/>
                <w:szCs w:val="18"/>
              </w:rPr>
              <w:t xml:space="preserve"> Date</w:t>
            </w:r>
          </w:p>
        </w:tc>
        <w:tc>
          <w:tcPr>
            <w:tcW w:w="1567" w:type="dxa"/>
          </w:tcPr>
          <w:p w14:paraId="69D299F6" w14:textId="77777777" w:rsidR="00D420D1" w:rsidRPr="006C1EEC" w:rsidRDefault="00D420D1" w:rsidP="00D93002">
            <w:pPr>
              <w:ind w:left="-14"/>
              <w:rPr>
                <w:rFonts w:ascii="Times New Roman" w:hAnsi="Times New Roman" w:cs="Times New Roman"/>
                <w:sz w:val="18"/>
                <w:szCs w:val="18"/>
              </w:rPr>
            </w:pPr>
            <w:r w:rsidRPr="006C1EEC">
              <w:rPr>
                <w:rFonts w:ascii="Times New Roman" w:hAnsi="Times New Roman" w:cs="Times New Roman"/>
                <w:sz w:val="18"/>
                <w:szCs w:val="18"/>
              </w:rPr>
              <w:t>Actual Comp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letion</w:t>
            </w:r>
            <w:r w:rsidRPr="006C1EEC">
              <w:rPr>
                <w:rFonts w:ascii="Times New Roman" w:hAnsi="Times New Roman" w:cs="Times New Roman"/>
                <w:sz w:val="18"/>
                <w:szCs w:val="18"/>
              </w:rPr>
              <w:t xml:space="preserve"> Date</w:t>
            </w:r>
          </w:p>
        </w:tc>
      </w:tr>
      <w:tr w:rsidR="00D420D1" w:rsidRPr="006C1EEC" w14:paraId="10C07A12" w14:textId="77777777" w:rsidTr="007920C5">
        <w:trPr>
          <w:trHeight w:val="268"/>
        </w:trPr>
        <w:tc>
          <w:tcPr>
            <w:tcW w:w="1980" w:type="dxa"/>
          </w:tcPr>
          <w:p w14:paraId="1BA7D95A" w14:textId="77777777" w:rsidR="00D420D1" w:rsidRPr="006C1EEC" w:rsidRDefault="00C460C1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Get set up with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RStudio</w:t>
            </w:r>
            <w:proofErr w:type="spellEnd"/>
          </w:p>
        </w:tc>
        <w:tc>
          <w:tcPr>
            <w:tcW w:w="900" w:type="dxa"/>
          </w:tcPr>
          <w:p w14:paraId="114A0CAB" w14:textId="500936A7" w:rsidR="00D420D1" w:rsidRPr="006C1EEC" w:rsidRDefault="00D41072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14:paraId="60D4ADB9" w14:textId="1A9D7C50" w:rsidR="00D420D1" w:rsidRPr="006C1EEC" w:rsidRDefault="00D41072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5A19757C" w14:textId="044D7DA3" w:rsidR="00D420D1" w:rsidRPr="006C1EEC" w:rsidRDefault="00D41072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57" w:type="dxa"/>
          </w:tcPr>
          <w:p w14:paraId="1DBD09BD" w14:textId="77777777" w:rsidR="00D420D1" w:rsidRPr="006C1EEC" w:rsidRDefault="00B22C71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6/2</w:t>
            </w:r>
            <w:r w:rsidR="00C460C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57" w:type="dxa"/>
          </w:tcPr>
          <w:p w14:paraId="782B5C84" w14:textId="77777777" w:rsidR="00D420D1" w:rsidRPr="006C1EEC" w:rsidRDefault="00B22C71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6/2</w:t>
            </w:r>
            <w:r w:rsidR="00C460C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39" w:type="dxa"/>
          </w:tcPr>
          <w:p w14:paraId="32893162" w14:textId="6333A311" w:rsidR="00D420D1" w:rsidRPr="006C1EEC" w:rsidRDefault="00B22C71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6/2</w:t>
            </w:r>
            <w:r w:rsidR="003076A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567" w:type="dxa"/>
          </w:tcPr>
          <w:p w14:paraId="54385923" w14:textId="76C0530E" w:rsidR="00D420D1" w:rsidRPr="006C1EEC" w:rsidRDefault="00F50194" w:rsidP="00D930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6/29</w:t>
            </w:r>
          </w:p>
        </w:tc>
      </w:tr>
      <w:bookmarkEnd w:id="0"/>
      <w:tr w:rsidR="006A110D" w:rsidRPr="006C1EEC" w14:paraId="3A33D1A6" w14:textId="77777777" w:rsidTr="007920C5">
        <w:trPr>
          <w:trHeight w:val="224"/>
        </w:trPr>
        <w:tc>
          <w:tcPr>
            <w:tcW w:w="1980" w:type="dxa"/>
          </w:tcPr>
          <w:p w14:paraId="4317BCA9" w14:textId="77777777" w:rsidR="006A110D" w:rsidRPr="006C1EEC" w:rsidRDefault="00C460C1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Review Labs 1-3</w:t>
            </w:r>
          </w:p>
        </w:tc>
        <w:tc>
          <w:tcPr>
            <w:tcW w:w="900" w:type="dxa"/>
          </w:tcPr>
          <w:p w14:paraId="00AD7B1C" w14:textId="21F1459E" w:rsidR="006A110D" w:rsidRPr="006C1EEC" w:rsidRDefault="007E6DAE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0" w:type="dxa"/>
          </w:tcPr>
          <w:p w14:paraId="1A58A13D" w14:textId="77777777" w:rsidR="006A110D" w:rsidRPr="006C1EEC" w:rsidRDefault="00C460C1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14:paraId="552E6040" w14:textId="52F7434F" w:rsidR="006A110D" w:rsidRPr="006C1EEC" w:rsidRDefault="007E6DAE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4107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7" w:type="dxa"/>
          </w:tcPr>
          <w:p w14:paraId="6F2F5A57" w14:textId="77777777" w:rsidR="006A110D" w:rsidRPr="006C1EEC" w:rsidRDefault="00C460C1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6/27</w:t>
            </w:r>
          </w:p>
        </w:tc>
        <w:tc>
          <w:tcPr>
            <w:tcW w:w="1157" w:type="dxa"/>
          </w:tcPr>
          <w:p w14:paraId="06A9B119" w14:textId="77777777" w:rsidR="006A110D" w:rsidRPr="006C1EEC" w:rsidRDefault="00C460C1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6/27</w:t>
            </w:r>
          </w:p>
        </w:tc>
        <w:tc>
          <w:tcPr>
            <w:tcW w:w="1539" w:type="dxa"/>
          </w:tcPr>
          <w:p w14:paraId="36FBB85E" w14:textId="77777777" w:rsidR="006A110D" w:rsidRPr="006C1EEC" w:rsidRDefault="00C460C1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6/28</w:t>
            </w:r>
          </w:p>
        </w:tc>
        <w:tc>
          <w:tcPr>
            <w:tcW w:w="1567" w:type="dxa"/>
          </w:tcPr>
          <w:p w14:paraId="71DCAF09" w14:textId="4B3F37F9" w:rsidR="006A110D" w:rsidRPr="006C1EEC" w:rsidRDefault="00F50194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6/29</w:t>
            </w:r>
          </w:p>
        </w:tc>
      </w:tr>
      <w:tr w:rsidR="006A110D" w:rsidRPr="006C1EEC" w14:paraId="282401D7" w14:textId="77777777" w:rsidTr="00B8266C">
        <w:trPr>
          <w:trHeight w:val="377"/>
        </w:trPr>
        <w:tc>
          <w:tcPr>
            <w:tcW w:w="1980" w:type="dxa"/>
          </w:tcPr>
          <w:p w14:paraId="70FE9E00" w14:textId="77777777" w:rsidR="006A110D" w:rsidRPr="006C1EEC" w:rsidRDefault="00C460C1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Take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DataCamp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Courses</w:t>
            </w:r>
          </w:p>
        </w:tc>
        <w:tc>
          <w:tcPr>
            <w:tcW w:w="900" w:type="dxa"/>
          </w:tcPr>
          <w:p w14:paraId="730057E3" w14:textId="505EA981" w:rsidR="006A110D" w:rsidRPr="006C1EEC" w:rsidRDefault="00D41072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00" w:type="dxa"/>
          </w:tcPr>
          <w:p w14:paraId="6F38A343" w14:textId="5395B19A" w:rsidR="006A110D" w:rsidRPr="006C1EEC" w:rsidRDefault="00D41072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00" w:type="dxa"/>
          </w:tcPr>
          <w:p w14:paraId="6ADC2EA8" w14:textId="7FC06102" w:rsidR="006A110D" w:rsidRPr="006C1EEC" w:rsidRDefault="00D41072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957" w:type="dxa"/>
          </w:tcPr>
          <w:p w14:paraId="1BF6E3D6" w14:textId="39140DA4" w:rsidR="006A110D" w:rsidRPr="006C1EEC" w:rsidRDefault="00C460C1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6/</w:t>
            </w:r>
            <w:r w:rsidR="007E6DAE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157" w:type="dxa"/>
          </w:tcPr>
          <w:p w14:paraId="698F4582" w14:textId="535316E9" w:rsidR="006A110D" w:rsidRPr="006C1EEC" w:rsidRDefault="00F50194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6/28</w:t>
            </w:r>
          </w:p>
        </w:tc>
        <w:tc>
          <w:tcPr>
            <w:tcW w:w="1539" w:type="dxa"/>
          </w:tcPr>
          <w:p w14:paraId="386A71FB" w14:textId="68A19E7C" w:rsidR="006A110D" w:rsidRPr="006C1EEC" w:rsidRDefault="004D04CE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="005B083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67" w:type="dxa"/>
          </w:tcPr>
          <w:p w14:paraId="66A37748" w14:textId="77777777" w:rsidR="006A110D" w:rsidRPr="006C1EEC" w:rsidRDefault="006A110D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110D" w:rsidRPr="006C1EEC" w14:paraId="19E34B2A" w14:textId="77777777" w:rsidTr="007920C5">
        <w:trPr>
          <w:trHeight w:val="268"/>
        </w:trPr>
        <w:tc>
          <w:tcPr>
            <w:tcW w:w="1980" w:type="dxa"/>
          </w:tcPr>
          <w:p w14:paraId="0867522D" w14:textId="77777777" w:rsidR="006A110D" w:rsidRPr="006C1EEC" w:rsidRDefault="00C460C1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DataCamp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Process of Course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Developement</w:t>
            </w:r>
            <w:proofErr w:type="spellEnd"/>
          </w:p>
        </w:tc>
        <w:tc>
          <w:tcPr>
            <w:tcW w:w="900" w:type="dxa"/>
          </w:tcPr>
          <w:p w14:paraId="7EC83D3E" w14:textId="39DEF387" w:rsidR="006A110D" w:rsidRPr="006C1EEC" w:rsidRDefault="005B0832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00" w:type="dxa"/>
          </w:tcPr>
          <w:p w14:paraId="62E27CDD" w14:textId="776B40EE" w:rsidR="006A110D" w:rsidRPr="006C1EEC" w:rsidRDefault="005B0832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00" w:type="dxa"/>
          </w:tcPr>
          <w:p w14:paraId="25DD288B" w14:textId="1BBA156B" w:rsidR="006A110D" w:rsidRPr="006C1EEC" w:rsidRDefault="005B0832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57" w:type="dxa"/>
          </w:tcPr>
          <w:p w14:paraId="30691272" w14:textId="0C471767" w:rsidR="006A110D" w:rsidRPr="006C1EEC" w:rsidRDefault="00D41072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="005B083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57" w:type="dxa"/>
          </w:tcPr>
          <w:p w14:paraId="49F570DC" w14:textId="1DA763A3" w:rsidR="006A110D" w:rsidRPr="006C1EEC" w:rsidRDefault="00200A9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6/29</w:t>
            </w:r>
            <w:bookmarkStart w:id="1" w:name="_GoBack"/>
            <w:bookmarkEnd w:id="1"/>
          </w:p>
        </w:tc>
        <w:tc>
          <w:tcPr>
            <w:tcW w:w="1539" w:type="dxa"/>
          </w:tcPr>
          <w:p w14:paraId="67F792C4" w14:textId="7D197BDF" w:rsidR="006A110D" w:rsidRPr="006C1EEC" w:rsidRDefault="007E6DAE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="005B083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567" w:type="dxa"/>
          </w:tcPr>
          <w:p w14:paraId="1FC66A28" w14:textId="77777777" w:rsidR="006A110D" w:rsidRPr="006C1EEC" w:rsidRDefault="006A110D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110D" w:rsidRPr="006C1EEC" w14:paraId="0D636C36" w14:textId="77777777" w:rsidTr="007920C5">
        <w:trPr>
          <w:trHeight w:val="431"/>
        </w:trPr>
        <w:tc>
          <w:tcPr>
            <w:tcW w:w="1980" w:type="dxa"/>
          </w:tcPr>
          <w:p w14:paraId="3FC73A70" w14:textId="77777777" w:rsidR="006A110D" w:rsidRPr="006C1EEC" w:rsidRDefault="00C460C1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 Supplemental</w:t>
            </w:r>
            <w:r w:rsidR="001F40CC">
              <w:rPr>
                <w:rFonts w:ascii="Times New Roman" w:hAnsi="Times New Roman" w:cs="Times New Roman"/>
                <w:sz w:val="18"/>
                <w:szCs w:val="18"/>
              </w:rPr>
              <w:t xml:space="preserve"> Course for 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abs 1-3</w:t>
            </w:r>
          </w:p>
        </w:tc>
        <w:tc>
          <w:tcPr>
            <w:tcW w:w="900" w:type="dxa"/>
          </w:tcPr>
          <w:p w14:paraId="5919ACA8" w14:textId="21FD89A4" w:rsidR="006A110D" w:rsidRPr="006C1EEC" w:rsidRDefault="000E0EBE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00" w:type="dxa"/>
          </w:tcPr>
          <w:p w14:paraId="49019E4B" w14:textId="79B17057" w:rsidR="006A110D" w:rsidRPr="006C1EEC" w:rsidRDefault="00D41072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900" w:type="dxa"/>
          </w:tcPr>
          <w:p w14:paraId="5E228759" w14:textId="19F3D1BD" w:rsidR="006A110D" w:rsidRPr="006C1EEC" w:rsidRDefault="000E0EBE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57" w:type="dxa"/>
          </w:tcPr>
          <w:p w14:paraId="6DAF54F2" w14:textId="36B520D8" w:rsidR="006A110D" w:rsidRPr="006C1EE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="000E0EBE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57" w:type="dxa"/>
          </w:tcPr>
          <w:p w14:paraId="7A5AAC2A" w14:textId="77777777" w:rsidR="006A110D" w:rsidRPr="006C1EEC" w:rsidRDefault="006A110D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9" w:type="dxa"/>
          </w:tcPr>
          <w:p w14:paraId="038BC8F6" w14:textId="6048DB02" w:rsidR="006A110D" w:rsidRPr="006C1EEC" w:rsidRDefault="00D41072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="000E0EBE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567" w:type="dxa"/>
          </w:tcPr>
          <w:p w14:paraId="24A94908" w14:textId="77777777" w:rsidR="006A110D" w:rsidRPr="006C1EEC" w:rsidRDefault="006A110D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110D" w:rsidRPr="006C1EEC" w14:paraId="371DAAC0" w14:textId="77777777" w:rsidTr="007920C5">
        <w:trPr>
          <w:trHeight w:val="287"/>
        </w:trPr>
        <w:tc>
          <w:tcPr>
            <w:tcW w:w="1980" w:type="dxa"/>
          </w:tcPr>
          <w:p w14:paraId="3A3AFEDA" w14:textId="77777777" w:rsidR="006A110D" w:rsidRPr="006C1EE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Review Labs 4-9</w:t>
            </w:r>
          </w:p>
        </w:tc>
        <w:tc>
          <w:tcPr>
            <w:tcW w:w="900" w:type="dxa"/>
          </w:tcPr>
          <w:p w14:paraId="044FC39F" w14:textId="77777777" w:rsidR="006A110D" w:rsidRPr="006C1EE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00" w:type="dxa"/>
          </w:tcPr>
          <w:p w14:paraId="031056C0" w14:textId="77777777" w:rsidR="006A110D" w:rsidRPr="006C1EE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00" w:type="dxa"/>
          </w:tcPr>
          <w:p w14:paraId="24DCA8C4" w14:textId="77777777" w:rsidR="006A110D" w:rsidRPr="006C1EE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57" w:type="dxa"/>
          </w:tcPr>
          <w:p w14:paraId="404336B4" w14:textId="2A6A8D9C" w:rsidR="006A110D" w:rsidRPr="006C1EE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="000E0EBE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157" w:type="dxa"/>
          </w:tcPr>
          <w:p w14:paraId="6D967D84" w14:textId="77777777" w:rsidR="006A110D" w:rsidRPr="006C1EEC" w:rsidRDefault="006A110D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9" w:type="dxa"/>
          </w:tcPr>
          <w:p w14:paraId="415A20E5" w14:textId="243A3257" w:rsidR="006A110D" w:rsidRPr="006C1EEC" w:rsidRDefault="007920C5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="000E0EBE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567" w:type="dxa"/>
          </w:tcPr>
          <w:p w14:paraId="39ACD96B" w14:textId="77777777" w:rsidR="006A110D" w:rsidRPr="006C1EEC" w:rsidRDefault="006A110D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40CC" w:rsidRPr="006C1EEC" w14:paraId="37CA3A80" w14:textId="77777777" w:rsidTr="007920C5">
        <w:trPr>
          <w:trHeight w:val="268"/>
        </w:trPr>
        <w:tc>
          <w:tcPr>
            <w:tcW w:w="1980" w:type="dxa"/>
          </w:tcPr>
          <w:p w14:paraId="082C492B" w14:textId="77777777" w:rsidR="001F40C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 Supplemental Course for Labs 4-9</w:t>
            </w:r>
          </w:p>
        </w:tc>
        <w:tc>
          <w:tcPr>
            <w:tcW w:w="900" w:type="dxa"/>
          </w:tcPr>
          <w:p w14:paraId="25FF99B1" w14:textId="0A60E784" w:rsidR="001F40CC" w:rsidRDefault="008E3493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900" w:type="dxa"/>
          </w:tcPr>
          <w:p w14:paraId="59B7CF13" w14:textId="549AFB4D" w:rsidR="001F40CC" w:rsidRDefault="008E3493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900" w:type="dxa"/>
          </w:tcPr>
          <w:p w14:paraId="7B8FF972" w14:textId="307B7E71" w:rsidR="001F40CC" w:rsidRDefault="008E3493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957" w:type="dxa"/>
          </w:tcPr>
          <w:p w14:paraId="5D6179AE" w14:textId="1B8D8F38" w:rsidR="001F40C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7/</w:t>
            </w:r>
            <w:r w:rsidR="000E0EBE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  <w:r w:rsidR="00090F2E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</w:p>
        </w:tc>
        <w:tc>
          <w:tcPr>
            <w:tcW w:w="1157" w:type="dxa"/>
          </w:tcPr>
          <w:p w14:paraId="7F85FE5F" w14:textId="77777777" w:rsidR="001F40CC" w:rsidRPr="006C1EE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9" w:type="dxa"/>
          </w:tcPr>
          <w:p w14:paraId="527C6D82" w14:textId="0947F457" w:rsidR="001F40CC" w:rsidRDefault="007920C5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8/16</w:t>
            </w:r>
          </w:p>
        </w:tc>
        <w:tc>
          <w:tcPr>
            <w:tcW w:w="1567" w:type="dxa"/>
          </w:tcPr>
          <w:p w14:paraId="0A81FCC1" w14:textId="77777777" w:rsidR="001F40CC" w:rsidRPr="006C1EE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40CC" w:rsidRPr="006C1EEC" w14:paraId="1291E6C1" w14:textId="77777777" w:rsidTr="007920C5">
        <w:trPr>
          <w:trHeight w:val="404"/>
        </w:trPr>
        <w:tc>
          <w:tcPr>
            <w:tcW w:w="1980" w:type="dxa"/>
          </w:tcPr>
          <w:p w14:paraId="643317CA" w14:textId="77777777" w:rsidR="001F40C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Create R reference guide</w:t>
            </w:r>
          </w:p>
        </w:tc>
        <w:tc>
          <w:tcPr>
            <w:tcW w:w="900" w:type="dxa"/>
          </w:tcPr>
          <w:p w14:paraId="172491AD" w14:textId="77777777" w:rsidR="001F40C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00" w:type="dxa"/>
          </w:tcPr>
          <w:p w14:paraId="70F565E6" w14:textId="77777777" w:rsidR="001F40C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11531069" w14:textId="77777777" w:rsidR="001F40C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57" w:type="dxa"/>
          </w:tcPr>
          <w:p w14:paraId="3AA93654" w14:textId="7A87D015" w:rsidR="001F40CC" w:rsidRDefault="007E6DAE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8/</w:t>
            </w:r>
            <w:r w:rsidR="007920C5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157" w:type="dxa"/>
          </w:tcPr>
          <w:p w14:paraId="08961879" w14:textId="77777777" w:rsidR="001F40CC" w:rsidRPr="006C1EE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9" w:type="dxa"/>
          </w:tcPr>
          <w:p w14:paraId="01359947" w14:textId="7C6A58C3" w:rsidR="001F40CC" w:rsidRDefault="007E6DAE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8/1</w:t>
            </w:r>
            <w:r w:rsidR="007920C5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567" w:type="dxa"/>
          </w:tcPr>
          <w:p w14:paraId="0045D891" w14:textId="77777777" w:rsidR="001F40CC" w:rsidRPr="006C1EEC" w:rsidRDefault="001F40CC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20C5" w:rsidRPr="006C1EEC" w14:paraId="67357E7F" w14:textId="77777777" w:rsidTr="007920C5">
        <w:trPr>
          <w:trHeight w:val="404"/>
        </w:trPr>
        <w:tc>
          <w:tcPr>
            <w:tcW w:w="1980" w:type="dxa"/>
          </w:tcPr>
          <w:p w14:paraId="49F873CC" w14:textId="0A42C19B" w:rsidR="007920C5" w:rsidRDefault="007920C5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Total Project</w:t>
            </w:r>
          </w:p>
        </w:tc>
        <w:tc>
          <w:tcPr>
            <w:tcW w:w="900" w:type="dxa"/>
          </w:tcPr>
          <w:p w14:paraId="5B7F4262" w14:textId="77777777" w:rsidR="007920C5" w:rsidRDefault="007920C5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14:paraId="3C228B4F" w14:textId="77777777" w:rsidR="007920C5" w:rsidRDefault="007920C5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14:paraId="14472A25" w14:textId="77777777" w:rsidR="007920C5" w:rsidRDefault="007920C5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7" w:type="dxa"/>
          </w:tcPr>
          <w:p w14:paraId="09289C1F" w14:textId="3E0A0743" w:rsidR="007920C5" w:rsidRDefault="007920C5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6/26</w:t>
            </w:r>
          </w:p>
        </w:tc>
        <w:tc>
          <w:tcPr>
            <w:tcW w:w="1157" w:type="dxa"/>
          </w:tcPr>
          <w:p w14:paraId="75F9FA18" w14:textId="21C578C6" w:rsidR="007920C5" w:rsidRPr="006C1EEC" w:rsidRDefault="007920C5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6/26</w:t>
            </w:r>
          </w:p>
        </w:tc>
        <w:tc>
          <w:tcPr>
            <w:tcW w:w="1539" w:type="dxa"/>
          </w:tcPr>
          <w:p w14:paraId="11FC6AB3" w14:textId="2FB6F8D5" w:rsidR="007920C5" w:rsidRDefault="007920C5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8/18</w:t>
            </w:r>
          </w:p>
        </w:tc>
        <w:tc>
          <w:tcPr>
            <w:tcW w:w="1567" w:type="dxa"/>
          </w:tcPr>
          <w:p w14:paraId="1B9611CC" w14:textId="77777777" w:rsidR="007920C5" w:rsidRPr="006C1EEC" w:rsidRDefault="007920C5" w:rsidP="006A110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24E424F" w14:textId="77777777" w:rsidR="00400755" w:rsidRPr="00B22C71" w:rsidRDefault="004C2353" w:rsidP="004C2353">
      <w:pPr>
        <w:jc w:val="center"/>
        <w:rPr>
          <w:sz w:val="16"/>
        </w:rPr>
      </w:pPr>
      <w:r w:rsidRPr="00B22C71">
        <w:rPr>
          <w:sz w:val="16"/>
        </w:rPr>
        <w:t xml:space="preserve">Note: </w:t>
      </w:r>
      <w:r w:rsidR="00C460C1">
        <w:rPr>
          <w:sz w:val="16"/>
        </w:rPr>
        <w:t>Duration is in hours</w:t>
      </w:r>
    </w:p>
    <w:p w14:paraId="0F5283A7" w14:textId="77777777" w:rsidR="00855982" w:rsidRPr="006C1EEC" w:rsidRDefault="001F40CC" w:rsidP="006C1EEC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Objective</w:t>
      </w:r>
    </w:p>
    <w:p w14:paraId="6B9164ED" w14:textId="77777777" w:rsidR="006C1EEC" w:rsidRDefault="001F40CC" w:rsidP="00281A7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Improve the existing STAT 217 lab assignments in R by creating a community </w:t>
      </w:r>
      <w:proofErr w:type="spellStart"/>
      <w:r>
        <w:rPr>
          <w:rFonts w:ascii="Times New Roman" w:hAnsi="Times New Roman" w:cs="Times New Roman"/>
        </w:rPr>
        <w:t>DataCamp</w:t>
      </w:r>
      <w:proofErr w:type="spellEnd"/>
      <w:r>
        <w:rPr>
          <w:rFonts w:ascii="Times New Roman" w:hAnsi="Times New Roman" w:cs="Times New Roman"/>
        </w:rPr>
        <w:t xml:space="preserve"> course that coincides with the labs</w:t>
      </w:r>
    </w:p>
    <w:p w14:paraId="7C9541CA" w14:textId="77777777" w:rsidR="007920C5" w:rsidRDefault="007920C5" w:rsidP="007920C5">
      <w:pPr>
        <w:rPr>
          <w:rFonts w:ascii="Times New Roman" w:hAnsi="Times New Roman" w:cs="Times New Roman"/>
        </w:rPr>
      </w:pPr>
    </w:p>
    <w:p w14:paraId="3D2D1F6F" w14:textId="77777777" w:rsidR="007920C5" w:rsidRPr="007920C5" w:rsidRDefault="007920C5" w:rsidP="007920C5">
      <w:pPr>
        <w:rPr>
          <w:rFonts w:ascii="Times New Roman" w:hAnsi="Times New Roman" w:cs="Times New Roman"/>
        </w:rPr>
      </w:pPr>
    </w:p>
    <w:p w14:paraId="43D9BEF9" w14:textId="77777777" w:rsidR="00281A74" w:rsidRPr="006C1EEC" w:rsidRDefault="001F40CC" w:rsidP="006C1EEC">
      <w:p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 xml:space="preserve">Set up GitHub and </w:t>
      </w:r>
      <w:proofErr w:type="spellStart"/>
      <w:r>
        <w:rPr>
          <w:rFonts w:ascii="Arial" w:hAnsi="Arial" w:cs="Arial"/>
          <w:b/>
          <w:i/>
          <w:sz w:val="28"/>
        </w:rPr>
        <w:t>RStudio</w:t>
      </w:r>
      <w:proofErr w:type="spellEnd"/>
    </w:p>
    <w:p w14:paraId="13803F6F" w14:textId="77777777" w:rsidR="00935A6F" w:rsidRDefault="005A5DBD" w:rsidP="00935A6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to laptop</w:t>
      </w:r>
    </w:p>
    <w:p w14:paraId="3A0E4B28" w14:textId="77777777" w:rsidR="005A5DBD" w:rsidRDefault="005A5DBD" w:rsidP="00935A6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GitHub account</w:t>
      </w:r>
    </w:p>
    <w:p w14:paraId="51662275" w14:textId="77777777" w:rsidR="005A5DBD" w:rsidRDefault="005A5DBD" w:rsidP="00935A6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Sync GitHub and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644D60B" w14:textId="77777777" w:rsidR="005A5DBD" w:rsidRPr="00935A6F" w:rsidRDefault="005A5DBD" w:rsidP="00935A6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Practice pushing changes to GitHub through </w:t>
      </w:r>
      <w:proofErr w:type="spellStart"/>
      <w:r>
        <w:rPr>
          <w:rFonts w:ascii="Times New Roman" w:hAnsi="Times New Roman" w:cs="Times New Roman"/>
        </w:rPr>
        <w:t>RStudio</w:t>
      </w:r>
      <w:proofErr w:type="spellEnd"/>
    </w:p>
    <w:p w14:paraId="29D44149" w14:textId="77777777" w:rsidR="00AF3895" w:rsidRDefault="00AF3895" w:rsidP="006C1EEC">
      <w:pPr>
        <w:rPr>
          <w:rFonts w:ascii="Arial" w:hAnsi="Arial" w:cs="Arial"/>
          <w:b/>
          <w:i/>
          <w:sz w:val="28"/>
        </w:rPr>
      </w:pPr>
    </w:p>
    <w:p w14:paraId="74E5AAB1" w14:textId="77777777" w:rsidR="0075686B" w:rsidRDefault="0075686B" w:rsidP="006C1EEC">
      <w:pPr>
        <w:rPr>
          <w:rFonts w:ascii="Arial" w:hAnsi="Arial" w:cs="Arial"/>
          <w:b/>
          <w:i/>
          <w:sz w:val="28"/>
        </w:rPr>
      </w:pPr>
    </w:p>
    <w:p w14:paraId="4ED94677" w14:textId="77777777" w:rsidR="00281A74" w:rsidRPr="006C1EEC" w:rsidRDefault="005A5DBD" w:rsidP="006C1EEC">
      <w:p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lastRenderedPageBreak/>
        <w:t>Review Labs</w:t>
      </w:r>
    </w:p>
    <w:p w14:paraId="00711EDF" w14:textId="77777777" w:rsidR="007678D9" w:rsidRDefault="005A5DBD" w:rsidP="00313A9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Lab assignment, read the lab manual, watch pre-lab videos, take pre-lab quiz, and complete the lab practice</w:t>
      </w:r>
    </w:p>
    <w:p w14:paraId="0EBA0A1C" w14:textId="77777777" w:rsidR="00281A74" w:rsidRDefault="005A5DBD" w:rsidP="00281A7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separate file of notes for each lab: include the objectives, lab structure, R-functions used, statistical concepts used, and any additional notes</w:t>
      </w:r>
    </w:p>
    <w:p w14:paraId="0DD813E5" w14:textId="77777777" w:rsidR="007920C5" w:rsidRDefault="007920C5" w:rsidP="007920C5">
      <w:pPr>
        <w:rPr>
          <w:rFonts w:ascii="Times New Roman" w:hAnsi="Times New Roman" w:cs="Times New Roman"/>
        </w:rPr>
      </w:pPr>
    </w:p>
    <w:p w14:paraId="1F64E441" w14:textId="77777777" w:rsidR="007920C5" w:rsidRPr="007920C5" w:rsidRDefault="007920C5" w:rsidP="007920C5">
      <w:pPr>
        <w:rPr>
          <w:rFonts w:ascii="Times New Roman" w:hAnsi="Times New Roman" w:cs="Times New Roman"/>
        </w:rPr>
      </w:pPr>
    </w:p>
    <w:p w14:paraId="12229763" w14:textId="77777777" w:rsidR="00313A99" w:rsidRPr="006C1EEC" w:rsidRDefault="005A5DBD" w:rsidP="006C1EEC">
      <w:pPr>
        <w:pStyle w:val="SectionHeader"/>
      </w:pPr>
      <w:r>
        <w:t xml:space="preserve">Research </w:t>
      </w:r>
      <w:proofErr w:type="spellStart"/>
      <w:r>
        <w:t>DataCamp</w:t>
      </w:r>
      <w:proofErr w:type="spellEnd"/>
      <w:r>
        <w:t xml:space="preserve">- Process </w:t>
      </w:r>
      <w:proofErr w:type="gramStart"/>
      <w:r>
        <w:t>of Course</w:t>
      </w:r>
      <w:proofErr w:type="gramEnd"/>
      <w:r>
        <w:t xml:space="preserve"> Development</w:t>
      </w:r>
    </w:p>
    <w:p w14:paraId="54166D52" w14:textId="77777777" w:rsidR="00313A99" w:rsidRDefault="00A371A2" w:rsidP="00313A9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existing R programming courses on the </w:t>
      </w:r>
      <w:proofErr w:type="spellStart"/>
      <w:r>
        <w:rPr>
          <w:rFonts w:ascii="Times New Roman" w:hAnsi="Times New Roman" w:cs="Times New Roman"/>
        </w:rPr>
        <w:t>DataCamp</w:t>
      </w:r>
      <w:proofErr w:type="spellEnd"/>
      <w:r>
        <w:rPr>
          <w:rFonts w:ascii="Times New Roman" w:hAnsi="Times New Roman" w:cs="Times New Roman"/>
        </w:rPr>
        <w:t xml:space="preserve"> website</w:t>
      </w:r>
      <w:r>
        <w:rPr>
          <w:rFonts w:ascii="Times New Roman" w:hAnsi="Times New Roman" w:cs="Times New Roman"/>
        </w:rPr>
        <w:tab/>
      </w:r>
    </w:p>
    <w:p w14:paraId="7B6CB565" w14:textId="77777777" w:rsidR="00A371A2" w:rsidRDefault="00A371A2" w:rsidP="00313A9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</w:t>
      </w:r>
      <w:proofErr w:type="spellStart"/>
      <w:r>
        <w:rPr>
          <w:rFonts w:ascii="Times New Roman" w:hAnsi="Times New Roman" w:cs="Times New Roman"/>
        </w:rPr>
        <w:t>DataCamp</w:t>
      </w:r>
      <w:proofErr w:type="spellEnd"/>
      <w:r>
        <w:rPr>
          <w:rFonts w:ascii="Times New Roman" w:hAnsi="Times New Roman" w:cs="Times New Roman"/>
        </w:rPr>
        <w:t xml:space="preserve"> account to GitHub account</w:t>
      </w:r>
    </w:p>
    <w:p w14:paraId="1477DAAE" w14:textId="77777777" w:rsidR="00A371A2" w:rsidRDefault="00A371A2" w:rsidP="00313A9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Investigate the course-development process for </w:t>
      </w:r>
      <w:proofErr w:type="spellStart"/>
      <w:r>
        <w:rPr>
          <w:rFonts w:ascii="Times New Roman" w:hAnsi="Times New Roman" w:cs="Times New Roman"/>
        </w:rPr>
        <w:t>DataCamp</w:t>
      </w:r>
      <w:proofErr w:type="spellEnd"/>
    </w:p>
    <w:p w14:paraId="550D09C5" w14:textId="77777777" w:rsidR="008726F2" w:rsidRPr="00313A99" w:rsidRDefault="00A371A2" w:rsidP="00313A9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DataCamp</w:t>
      </w:r>
      <w:proofErr w:type="spellEnd"/>
      <w:r>
        <w:rPr>
          <w:rFonts w:ascii="Times New Roman" w:hAnsi="Times New Roman" w:cs="Times New Roman"/>
        </w:rPr>
        <w:t xml:space="preserve"> course</w:t>
      </w:r>
    </w:p>
    <w:p w14:paraId="703CAC1F" w14:textId="77777777" w:rsidR="008726F2" w:rsidRPr="00313A99" w:rsidRDefault="008726F2" w:rsidP="00313A9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313A99">
        <w:rPr>
          <w:rFonts w:ascii="Times New Roman" w:hAnsi="Times New Roman" w:cs="Times New Roman"/>
        </w:rPr>
        <w:t>Investigate further as the development process continues.</w:t>
      </w:r>
    </w:p>
    <w:p w14:paraId="62A40E21" w14:textId="77777777" w:rsidR="00281A74" w:rsidRPr="006C1EEC" w:rsidRDefault="00281A74" w:rsidP="00281A74">
      <w:pPr>
        <w:rPr>
          <w:rFonts w:ascii="Times New Roman" w:hAnsi="Times New Roman" w:cs="Times New Roman"/>
        </w:rPr>
      </w:pPr>
    </w:p>
    <w:p w14:paraId="2CD57783" w14:textId="3AE92AFD" w:rsidR="00281A74" w:rsidRPr="007920C5" w:rsidRDefault="00281A74" w:rsidP="007920C5">
      <w:pPr>
        <w:rPr>
          <w:rFonts w:ascii="Times New Roman" w:hAnsi="Times New Roman" w:cs="Times New Roman"/>
        </w:rPr>
      </w:pPr>
    </w:p>
    <w:sectPr w:rsidR="00281A74" w:rsidRPr="007920C5" w:rsidSect="002A6E1E">
      <w:footerReference w:type="default" r:id="rId11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D7F2B" w14:textId="77777777" w:rsidR="00B21BA3" w:rsidRDefault="00B21BA3" w:rsidP="00855982">
      <w:pPr>
        <w:spacing w:after="0" w:line="240" w:lineRule="auto"/>
      </w:pPr>
      <w:r>
        <w:separator/>
      </w:r>
    </w:p>
  </w:endnote>
  <w:endnote w:type="continuationSeparator" w:id="0">
    <w:p w14:paraId="32F65975" w14:textId="77777777" w:rsidR="00B21BA3" w:rsidRDefault="00B21BA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63301" w14:textId="48376FD4" w:rsidR="00855982" w:rsidRDefault="007E6DAE">
    <w:pPr>
      <w:pStyle w:val="Footer"/>
    </w:pPr>
    <w:r>
      <w:t>R Tutorials Project Timeline</w:t>
    </w:r>
    <w:r w:rsidR="002A6E1E">
      <w:ptab w:relativeTo="margin" w:alignment="center" w:leader="none"/>
    </w:r>
    <w:r w:rsidR="002A6E1E">
      <w:ptab w:relativeTo="margin" w:alignment="right" w:leader="none"/>
    </w:r>
    <w:r w:rsidR="002A6E1E" w:rsidRPr="002A6E1E">
      <w:fldChar w:fldCharType="begin"/>
    </w:r>
    <w:r w:rsidR="002A6E1E" w:rsidRPr="002A6E1E">
      <w:instrText xml:space="preserve"> PAGE   \* MERGEFORMAT </w:instrText>
    </w:r>
    <w:r w:rsidR="002A6E1E" w:rsidRPr="002A6E1E">
      <w:fldChar w:fldCharType="separate"/>
    </w:r>
    <w:r w:rsidR="00EB5E18">
      <w:rPr>
        <w:noProof/>
      </w:rPr>
      <w:t>1</w:t>
    </w:r>
    <w:r w:rsidR="002A6E1E" w:rsidRPr="002A6E1E">
      <w:rPr>
        <w:noProof/>
      </w:rPr>
      <w:fldChar w:fldCharType="end"/>
    </w:r>
    <w:r w:rsidR="002A6E1E">
      <w:rPr>
        <w:noProof/>
      </w:rPr>
      <w:t>/</w:t>
    </w:r>
    <w:r w:rsidR="002A6E1E">
      <w:rPr>
        <w:noProof/>
      </w:rPr>
      <w:fldChar w:fldCharType="begin"/>
    </w:r>
    <w:r w:rsidR="002A6E1E">
      <w:rPr>
        <w:noProof/>
      </w:rPr>
      <w:instrText xml:space="preserve"> NUMPAGES   \* MERGEFORMAT </w:instrText>
    </w:r>
    <w:r w:rsidR="002A6E1E">
      <w:rPr>
        <w:noProof/>
      </w:rPr>
      <w:fldChar w:fldCharType="separate"/>
    </w:r>
    <w:r w:rsidR="00EB5E18">
      <w:rPr>
        <w:noProof/>
      </w:rPr>
      <w:t>2</w:t>
    </w:r>
    <w:r w:rsidR="002A6E1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4B054" w14:textId="77777777" w:rsidR="00B21BA3" w:rsidRDefault="00B21BA3" w:rsidP="00855982">
      <w:pPr>
        <w:spacing w:after="0" w:line="240" w:lineRule="auto"/>
      </w:pPr>
      <w:r>
        <w:separator/>
      </w:r>
    </w:p>
  </w:footnote>
  <w:footnote w:type="continuationSeparator" w:id="0">
    <w:p w14:paraId="57298FDF" w14:textId="77777777" w:rsidR="00B21BA3" w:rsidRDefault="00B21BA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C16155"/>
    <w:multiLevelType w:val="hybridMultilevel"/>
    <w:tmpl w:val="95D8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B4B3252"/>
    <w:multiLevelType w:val="hybridMultilevel"/>
    <w:tmpl w:val="7D1A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8D27AA"/>
    <w:multiLevelType w:val="hybridMultilevel"/>
    <w:tmpl w:val="C1F4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6AD6B53"/>
    <w:multiLevelType w:val="hybridMultilevel"/>
    <w:tmpl w:val="39BE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E807DB"/>
    <w:multiLevelType w:val="hybridMultilevel"/>
    <w:tmpl w:val="3984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E939CF"/>
    <w:multiLevelType w:val="hybridMultilevel"/>
    <w:tmpl w:val="E7FE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22"/>
  </w:num>
  <w:num w:numId="31">
    <w:abstractNumId w:val="10"/>
  </w:num>
  <w:num w:numId="32">
    <w:abstractNumId w:val="23"/>
  </w:num>
  <w:num w:numId="33">
    <w:abstractNumId w:val="17"/>
  </w:num>
  <w:num w:numId="34">
    <w:abstractNumId w:val="1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74"/>
    <w:rsid w:val="00090F2E"/>
    <w:rsid w:val="000C3E3D"/>
    <w:rsid w:val="000E0EBE"/>
    <w:rsid w:val="0010292B"/>
    <w:rsid w:val="00146498"/>
    <w:rsid w:val="00186F4B"/>
    <w:rsid w:val="001B656C"/>
    <w:rsid w:val="001D4362"/>
    <w:rsid w:val="001F40CC"/>
    <w:rsid w:val="00200A9C"/>
    <w:rsid w:val="00281A74"/>
    <w:rsid w:val="00297D81"/>
    <w:rsid w:val="002A6E1E"/>
    <w:rsid w:val="00300AD7"/>
    <w:rsid w:val="003076A5"/>
    <w:rsid w:val="00313A99"/>
    <w:rsid w:val="00373BE0"/>
    <w:rsid w:val="00387633"/>
    <w:rsid w:val="003B0797"/>
    <w:rsid w:val="003B120B"/>
    <w:rsid w:val="003F59C7"/>
    <w:rsid w:val="003F697E"/>
    <w:rsid w:val="00400755"/>
    <w:rsid w:val="0044288E"/>
    <w:rsid w:val="0046465A"/>
    <w:rsid w:val="004C2353"/>
    <w:rsid w:val="004D04CE"/>
    <w:rsid w:val="00542BE7"/>
    <w:rsid w:val="00566A00"/>
    <w:rsid w:val="005A5DBD"/>
    <w:rsid w:val="005B0832"/>
    <w:rsid w:val="0060563A"/>
    <w:rsid w:val="00637E18"/>
    <w:rsid w:val="0068053F"/>
    <w:rsid w:val="006A110D"/>
    <w:rsid w:val="006C1EEC"/>
    <w:rsid w:val="006F46BE"/>
    <w:rsid w:val="0075686B"/>
    <w:rsid w:val="007678D9"/>
    <w:rsid w:val="007833A7"/>
    <w:rsid w:val="007920C5"/>
    <w:rsid w:val="007E6DAE"/>
    <w:rsid w:val="007F3458"/>
    <w:rsid w:val="00825E99"/>
    <w:rsid w:val="00855982"/>
    <w:rsid w:val="008726F2"/>
    <w:rsid w:val="008E3493"/>
    <w:rsid w:val="008E7E44"/>
    <w:rsid w:val="00901282"/>
    <w:rsid w:val="00927F24"/>
    <w:rsid w:val="00935A6F"/>
    <w:rsid w:val="00994CAB"/>
    <w:rsid w:val="009B5D12"/>
    <w:rsid w:val="00A10484"/>
    <w:rsid w:val="00A371A2"/>
    <w:rsid w:val="00A5280E"/>
    <w:rsid w:val="00A6483C"/>
    <w:rsid w:val="00A90029"/>
    <w:rsid w:val="00AA6631"/>
    <w:rsid w:val="00AD017C"/>
    <w:rsid w:val="00AF3895"/>
    <w:rsid w:val="00B21BA3"/>
    <w:rsid w:val="00B22C71"/>
    <w:rsid w:val="00B8266C"/>
    <w:rsid w:val="00B82B35"/>
    <w:rsid w:val="00BD1919"/>
    <w:rsid w:val="00C112F7"/>
    <w:rsid w:val="00C460C1"/>
    <w:rsid w:val="00D0479E"/>
    <w:rsid w:val="00D37962"/>
    <w:rsid w:val="00D41072"/>
    <w:rsid w:val="00D420D1"/>
    <w:rsid w:val="00D6403E"/>
    <w:rsid w:val="00D702C6"/>
    <w:rsid w:val="00D84172"/>
    <w:rsid w:val="00E94E85"/>
    <w:rsid w:val="00EB5E18"/>
    <w:rsid w:val="00F04B2E"/>
    <w:rsid w:val="00F50194"/>
    <w:rsid w:val="00F52037"/>
    <w:rsid w:val="00FA60A5"/>
    <w:rsid w:val="00FD262C"/>
    <w:rsid w:val="00F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509E9"/>
  <w15:chartTrackingRefBased/>
  <w15:docId w15:val="{7B80C671-ABDD-46E0-84E7-F40CED21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680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er">
    <w:name w:val="SectionHeader"/>
    <w:basedOn w:val="Normal"/>
    <w:link w:val="SectionHeaderChar"/>
    <w:qFormat/>
    <w:rsid w:val="006C1EEC"/>
    <w:rPr>
      <w:rFonts w:ascii="Arial" w:hAnsi="Arial" w:cs="Arial"/>
      <w:b/>
      <w:i/>
      <w:sz w:val="28"/>
      <w:szCs w:val="28"/>
    </w:rPr>
  </w:style>
  <w:style w:type="paragraph" w:styleId="ListParagraph">
    <w:name w:val="List Paragraph"/>
    <w:basedOn w:val="Normal"/>
    <w:uiPriority w:val="34"/>
    <w:unhideWhenUsed/>
    <w:qFormat/>
    <w:rsid w:val="00313A99"/>
    <w:pPr>
      <w:ind w:left="720"/>
      <w:contextualSpacing/>
    </w:pPr>
  </w:style>
  <w:style w:type="character" w:customStyle="1" w:styleId="SectionHeaderChar">
    <w:name w:val="SectionHeader Char"/>
    <w:basedOn w:val="DefaultParagraphFont"/>
    <w:link w:val="SectionHeader"/>
    <w:rsid w:val="006C1EEC"/>
    <w:rPr>
      <w:rFonts w:ascii="Arial" w:hAnsi="Arial" w:cs="Arial"/>
      <w:b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asimps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571D44-519F-C049-967C-D6DC9FC85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C:\Users\casimpso\AppData\Roaming\Microsoft\Templates\Report design (blank).dotx</Template>
  <TotalTime>86</TotalTime>
  <Pages>2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SIMPSON,CAMERON (K-Americas,ex1)</dc:creator>
  <cp:keywords/>
  <dc:description/>
  <cp:lastModifiedBy>Tessa C. Mcdonnel</cp:lastModifiedBy>
  <cp:revision>10</cp:revision>
  <cp:lastPrinted>2017-06-26T23:00:00Z</cp:lastPrinted>
  <dcterms:created xsi:type="dcterms:W3CDTF">2017-06-28T02:10:00Z</dcterms:created>
  <dcterms:modified xsi:type="dcterms:W3CDTF">2017-07-06T06:49:00Z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